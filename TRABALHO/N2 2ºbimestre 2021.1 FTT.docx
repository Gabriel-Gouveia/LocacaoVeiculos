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9"/>
        <w:gridCol w:w="5448"/>
        <w:gridCol w:w="1640"/>
      </w:tblGrid>
      <w:tr w:rsidR="006644E3" w:rsidRPr="008755B5" w:rsidTr="008755B5">
        <w:trPr>
          <w:trHeight w:val="1008"/>
        </w:trPr>
        <w:tc>
          <w:tcPr>
            <w:tcW w:w="3336" w:type="dxa"/>
            <w:vAlign w:val="center"/>
          </w:tcPr>
          <w:p w:rsidR="006644E3" w:rsidRDefault="00E256F9" w:rsidP="00B91124">
            <w:r>
              <w:rPr>
                <w:noProof/>
              </w:rPr>
              <w:drawing>
                <wp:inline distT="0" distB="0" distL="0" distR="0">
                  <wp:extent cx="1983105" cy="629285"/>
                  <wp:effectExtent l="0" t="0" r="0" b="0"/>
                  <wp:docPr id="4" name="Imagem 2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294374" w:rsidRPr="008755B5" w:rsidRDefault="00294374" w:rsidP="008755B5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854957787" w:edGrp="everyone"/>
            <w:r w:rsidR="00F12880">
              <w:rPr>
                <w:rFonts w:ascii="Calibri" w:hAnsi="Calibri"/>
                <w:b/>
                <w:sz w:val="22"/>
                <w:szCs w:val="22"/>
              </w:rPr>
              <w:t>P530</w:t>
            </w:r>
            <w:permEnd w:id="1854957787"/>
            <w:r w:rsidR="006644E3"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:rsidR="006644E3" w:rsidRPr="008755B5" w:rsidRDefault="00294374" w:rsidP="008755B5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 w:rsidR="00F90B3D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1208050933" w:edGrp="everyone"/>
            <w:r w:rsidR="00F12880">
              <w:rPr>
                <w:rFonts w:ascii="Calibri" w:hAnsi="Calibri"/>
                <w:b/>
                <w:sz w:val="22"/>
                <w:szCs w:val="22"/>
              </w:rPr>
              <w:t>Banco de Dados - II</w:t>
            </w:r>
            <w:permEnd w:id="1208050933"/>
          </w:p>
          <w:permStart w:id="622863162" w:edGrp="everyone"/>
          <w:p w:rsidR="00285AAF" w:rsidRPr="008755B5" w:rsidRDefault="000E48A9" w:rsidP="008755B5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permEnd w:id="622863162"/>
            <w:r w:rsidR="00294374" w:rsidRPr="008755B5">
              <w:rPr>
                <w:rFonts w:ascii="Calibri" w:hAnsi="Calibri"/>
                <w:b w:val="0"/>
                <w:caps/>
                <w:szCs w:val="22"/>
              </w:rPr>
              <w:t xml:space="preserve"> </w:t>
            </w:r>
            <w:r w:rsidR="006644E3" w:rsidRPr="008755B5">
              <w:rPr>
                <w:rFonts w:ascii="Calibri" w:hAnsi="Calibri"/>
                <w:b w:val="0"/>
                <w:caps/>
                <w:szCs w:val="22"/>
              </w:rPr>
              <w:t xml:space="preserve">| </w:t>
            </w:r>
            <w:permStart w:id="221211131" w:edGrp="everyone"/>
            <w:r w:rsidR="00BC04D9">
              <w:rPr>
                <w:rFonts w:ascii="Calibri" w:hAnsi="Calibri"/>
                <w:b w:val="0"/>
                <w:caps/>
                <w:szCs w:val="22"/>
              </w:rPr>
              <w:t>2</w:t>
            </w:r>
            <w:permEnd w:id="221211131"/>
            <w:r w:rsidR="00294374" w:rsidRPr="008755B5">
              <w:rPr>
                <w:rFonts w:ascii="Calibri" w:hAnsi="Calibri"/>
                <w:b w:val="0"/>
                <w:szCs w:val="22"/>
              </w:rPr>
              <w:t xml:space="preserve"> </w:t>
            </w:r>
            <w:r w:rsidR="006644E3" w:rsidRPr="008755B5">
              <w:rPr>
                <w:rFonts w:ascii="Calibri" w:hAnsi="Calibri"/>
                <w:b w:val="0"/>
                <w:szCs w:val="22"/>
              </w:rPr>
              <w:t xml:space="preserve">bimestre| </w:t>
            </w:r>
            <w:r w:rsidR="00294374" w:rsidRPr="008755B5">
              <w:rPr>
                <w:rFonts w:ascii="Calibri" w:hAnsi="Calibri"/>
                <w:b w:val="0"/>
                <w:szCs w:val="22"/>
              </w:rPr>
              <w:t>Curso</w:t>
            </w:r>
            <w:r w:rsidR="006644E3" w:rsidRPr="008755B5">
              <w:rPr>
                <w:rFonts w:ascii="Calibri" w:hAnsi="Calibri"/>
                <w:b w:val="0"/>
                <w:szCs w:val="22"/>
              </w:rPr>
              <w:t>:</w:t>
            </w:r>
            <w:r w:rsidR="00721A10">
              <w:rPr>
                <w:rFonts w:ascii="Calibri" w:hAnsi="Calibri"/>
                <w:b w:val="0"/>
                <w:szCs w:val="22"/>
              </w:rPr>
              <w:t xml:space="preserve"> </w:t>
            </w:r>
            <w:permStart w:id="1022389059" w:edGrp="everyone"/>
            <w:r w:rsidR="00BC04D9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1022389059"/>
            <w:r w:rsidR="00721A10">
              <w:rPr>
                <w:rFonts w:ascii="Calibri" w:hAnsi="Calibri"/>
                <w:b w:val="0"/>
                <w:szCs w:val="22"/>
              </w:rPr>
              <w:t xml:space="preserve"> </w:t>
            </w:r>
            <w:r w:rsidR="006644E3" w:rsidRPr="008755B5">
              <w:rPr>
                <w:rFonts w:ascii="Calibri" w:hAnsi="Calibri"/>
                <w:b w:val="0"/>
                <w:szCs w:val="22"/>
              </w:rPr>
              <w:t xml:space="preserve">| </w:t>
            </w:r>
            <w:r w:rsidR="00294374" w:rsidRPr="008755B5">
              <w:rPr>
                <w:rFonts w:ascii="Calibri" w:hAnsi="Calibri"/>
                <w:b w:val="0"/>
                <w:szCs w:val="22"/>
              </w:rPr>
              <w:t>Turma:</w:t>
            </w:r>
            <w:r w:rsidR="00721A10"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97435547" w:edGrp="everyone"/>
            <w:r w:rsidR="00BC04D9">
              <w:rPr>
                <w:rFonts w:ascii="Calibri" w:hAnsi="Calibri"/>
                <w:b w:val="0"/>
                <w:szCs w:val="22"/>
              </w:rPr>
              <w:t>5</w:t>
            </w:r>
            <w:permEnd w:id="697435547"/>
            <w:r w:rsidR="00294374"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:rsidR="006644E3" w:rsidRPr="008755B5" w:rsidRDefault="00ED7A9D" w:rsidP="008755B5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96501945" w:edGrp="everyone"/>
            <w:r>
              <w:rPr>
                <w:rFonts w:ascii="Calibri" w:hAnsi="Calibri"/>
                <w:b w:val="0"/>
                <w:szCs w:val="22"/>
              </w:rPr>
              <w:t>01</w:t>
            </w:r>
            <w:r w:rsidR="00BC04D9">
              <w:rPr>
                <w:rFonts w:ascii="Calibri" w:hAnsi="Calibri"/>
                <w:b w:val="0"/>
                <w:szCs w:val="22"/>
              </w:rPr>
              <w:t>/</w:t>
            </w:r>
            <w:r>
              <w:rPr>
                <w:rFonts w:ascii="Calibri" w:hAnsi="Calibri"/>
                <w:b w:val="0"/>
                <w:szCs w:val="22"/>
              </w:rPr>
              <w:t>06</w:t>
            </w:r>
            <w:r w:rsidR="00BC04D9">
              <w:rPr>
                <w:rFonts w:ascii="Calibri" w:hAnsi="Calibri"/>
                <w:b w:val="0"/>
                <w:szCs w:val="22"/>
              </w:rPr>
              <w:t>/202</w:t>
            </w:r>
            <w:r>
              <w:rPr>
                <w:rFonts w:ascii="Calibri" w:hAnsi="Calibri"/>
                <w:b w:val="0"/>
                <w:szCs w:val="22"/>
              </w:rPr>
              <w:t>1</w:t>
            </w:r>
            <w:permEnd w:id="1296501945"/>
            <w:r w:rsidR="006644E3" w:rsidRPr="008755B5">
              <w:rPr>
                <w:rFonts w:ascii="Calibri" w:hAnsi="Calibri"/>
                <w:b w:val="0"/>
                <w:szCs w:val="22"/>
              </w:rPr>
              <w:t xml:space="preserve"> </w:t>
            </w:r>
            <w:r w:rsidR="00D03950" w:rsidRPr="008755B5">
              <w:rPr>
                <w:rFonts w:ascii="Calibri" w:hAnsi="Calibri"/>
                <w:b w:val="0"/>
                <w:szCs w:val="22"/>
              </w:rPr>
              <w:t xml:space="preserve">- </w:t>
            </w:r>
            <w:permStart w:id="263674849" w:edGrp="everyone"/>
            <w:r w:rsidR="003C5CA6">
              <w:rPr>
                <w:rFonts w:ascii="Calibri" w:hAnsi="Calibri"/>
                <w:b w:val="0"/>
                <w:szCs w:val="22"/>
              </w:rPr>
              <w:t>19</w:t>
            </w:r>
            <w:r w:rsidR="00BC04D9">
              <w:rPr>
                <w:rFonts w:ascii="Calibri" w:hAnsi="Calibri"/>
                <w:b w:val="0"/>
                <w:szCs w:val="22"/>
              </w:rPr>
              <w:t>:</w:t>
            </w:r>
            <w:r w:rsidR="003C5CA6">
              <w:rPr>
                <w:rFonts w:ascii="Calibri" w:hAnsi="Calibri"/>
                <w:b w:val="0"/>
                <w:szCs w:val="22"/>
              </w:rPr>
              <w:t>1</w:t>
            </w:r>
            <w:r w:rsidR="00BC04D9">
              <w:rPr>
                <w:rFonts w:ascii="Calibri" w:hAnsi="Calibri"/>
                <w:b w:val="0"/>
                <w:szCs w:val="22"/>
              </w:rPr>
              <w:t>5</w:t>
            </w:r>
            <w:permEnd w:id="263674849"/>
          </w:p>
          <w:p w:rsidR="00D03950" w:rsidRPr="00426A92" w:rsidRDefault="006644E3" w:rsidP="00721A1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Prof</w:t>
            </w:r>
            <w:r w:rsidR="00294374" w:rsidRPr="008755B5">
              <w:rPr>
                <w:rFonts w:ascii="Calibri" w:hAnsi="Calibri"/>
                <w:sz w:val="22"/>
                <w:szCs w:val="22"/>
              </w:rPr>
              <w:t>.(</w:t>
            </w:r>
            <w:r w:rsidR="00D03950" w:rsidRPr="008755B5">
              <w:rPr>
                <w:rFonts w:ascii="Calibri" w:hAnsi="Calibri"/>
                <w:sz w:val="22"/>
                <w:szCs w:val="22"/>
              </w:rPr>
              <w:t>ª</w:t>
            </w:r>
            <w:r w:rsidR="00294374" w:rsidRPr="008755B5">
              <w:rPr>
                <w:rFonts w:ascii="Calibri" w:hAnsi="Calibri"/>
                <w:sz w:val="22"/>
                <w:szCs w:val="22"/>
              </w:rPr>
              <w:t xml:space="preserve">): </w:t>
            </w:r>
            <w:permStart w:id="1611669631" w:edGrp="everyone"/>
            <w:r w:rsidR="00F12880">
              <w:rPr>
                <w:rFonts w:ascii="Calibri" w:hAnsi="Calibri"/>
                <w:sz w:val="22"/>
                <w:szCs w:val="22"/>
              </w:rPr>
              <w:t>Flávio Viotti</w:t>
            </w:r>
            <w:permEnd w:id="1611669631"/>
            <w:r w:rsidRPr="008755B5">
              <w:rPr>
                <w:rFonts w:ascii="Calibri" w:hAnsi="Calibri"/>
                <w:sz w:val="22"/>
                <w:szCs w:val="22"/>
              </w:rPr>
              <w:t xml:space="preserve"> |  Coord.</w:t>
            </w:r>
            <w:r w:rsidR="00294374" w:rsidRPr="008755B5">
              <w:rPr>
                <w:rFonts w:ascii="Calibri" w:hAnsi="Calibri"/>
                <w:sz w:val="22"/>
                <w:szCs w:val="22"/>
              </w:rPr>
              <w:t>: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</w:t>
            </w:r>
            <w:permStart w:id="1646395917" w:edGrp="everyone"/>
            <w:r w:rsidR="00BC04D9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default w:val="Michele Bazana"/>
                  </w:textInput>
                </w:ffData>
              </w:fldChar>
            </w:r>
            <w:bookmarkStart w:id="0" w:name="Texto7"/>
            <w:r w:rsidR="00BC04D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="00BC04D9">
              <w:rPr>
                <w:rFonts w:ascii="Calibri" w:hAnsi="Calibri"/>
                <w:sz w:val="22"/>
                <w:szCs w:val="22"/>
              </w:rPr>
            </w:r>
            <w:r w:rsidR="00BC04D9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BC04D9">
              <w:rPr>
                <w:rFonts w:ascii="Calibri" w:hAnsi="Calibri"/>
                <w:noProof/>
                <w:sz w:val="22"/>
                <w:szCs w:val="22"/>
              </w:rPr>
              <w:t>Michele Bazana</w:t>
            </w:r>
            <w:r w:rsidR="00BC04D9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  <w:permEnd w:id="1646395917"/>
          </w:p>
        </w:tc>
        <w:tc>
          <w:tcPr>
            <w:tcW w:w="1640" w:type="dxa"/>
            <w:vAlign w:val="center"/>
          </w:tcPr>
          <w:p w:rsidR="006644E3" w:rsidRPr="008755B5" w:rsidRDefault="00E256F9" w:rsidP="008755B5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 w:rsidRPr="008755B5"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>
                  <wp:extent cx="789940" cy="789940"/>
                  <wp:effectExtent l="0" t="0" r="0" b="0"/>
                  <wp:docPr id="3" name="Imagem 3" descr="f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950" w:rsidRPr="008755B5" w:rsidTr="008755B5">
        <w:trPr>
          <w:trHeight w:val="503"/>
        </w:trPr>
        <w:tc>
          <w:tcPr>
            <w:tcW w:w="8787" w:type="dxa"/>
            <w:gridSpan w:val="2"/>
            <w:vAlign w:val="bottom"/>
          </w:tcPr>
          <w:p w:rsidR="00D03950" w:rsidRPr="008755B5" w:rsidRDefault="00D41F16" w:rsidP="008755B5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 (</w:t>
            </w:r>
            <w:r w:rsidR="00D03950" w:rsidRPr="008755B5">
              <w:rPr>
                <w:rFonts w:ascii="Calibri" w:hAnsi="Calibri"/>
                <w:sz w:val="22"/>
                <w:szCs w:val="22"/>
              </w:rPr>
              <w:t>a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D03950"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</w:tc>
        <w:tc>
          <w:tcPr>
            <w:tcW w:w="1640" w:type="dxa"/>
            <w:vMerge w:val="restart"/>
          </w:tcPr>
          <w:p w:rsidR="00D03950" w:rsidRPr="008755B5" w:rsidRDefault="00D03950" w:rsidP="008755B5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:rsidR="00D03950" w:rsidRPr="008755B5" w:rsidRDefault="00D03950" w:rsidP="008755B5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D03950" w:rsidRPr="008755B5" w:rsidTr="00426A92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:rsidR="00D03950" w:rsidRDefault="00D03950" w:rsidP="008755B5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1855589265" w:edGrp="everyone"/>
          </w:p>
          <w:p w:rsidR="00373C27" w:rsidRPr="00000171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Esta atividade deve ser feita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em grupos de </w:t>
            </w:r>
            <w:r w:rsidR="00D103AE">
              <w:rPr>
                <w:rFonts w:ascii="Verdana" w:hAnsi="Verdana" w:cs="Verdana"/>
                <w:sz w:val="18"/>
                <w:szCs w:val="18"/>
              </w:rPr>
              <w:t xml:space="preserve">até </w:t>
            </w:r>
            <w:r w:rsidR="00BC04D9">
              <w:rPr>
                <w:rFonts w:ascii="Verdana" w:hAnsi="Verdana" w:cs="Verdana"/>
                <w:sz w:val="18"/>
                <w:szCs w:val="18"/>
                <w:highlight w:val="yellow"/>
              </w:rPr>
              <w:t>6</w:t>
            </w:r>
            <w:r w:rsidRPr="0017455F">
              <w:rPr>
                <w:rFonts w:ascii="Verdana" w:hAnsi="Verdana" w:cs="Verdana"/>
                <w:sz w:val="18"/>
                <w:szCs w:val="18"/>
                <w:highlight w:val="yellow"/>
              </w:rPr>
              <w:t xml:space="preserve"> alunos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. Não podendo ter de forma alguma, número maior </w:t>
            </w:r>
            <w:r w:rsidR="00D103AE">
              <w:rPr>
                <w:rFonts w:ascii="Verdana" w:hAnsi="Verdana" w:cs="Verdana"/>
                <w:sz w:val="18"/>
                <w:szCs w:val="18"/>
              </w:rPr>
              <w:t xml:space="preserve">de 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alunos;</w:t>
            </w:r>
          </w:p>
          <w:p w:rsidR="00373C27" w:rsidRPr="00000171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o grupo não seja composto da forma estabelecida será atribuída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373C27" w:rsidRPr="00000171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tenham </w:t>
            </w:r>
            <w:r>
              <w:rPr>
                <w:rFonts w:ascii="Verdana" w:hAnsi="Verdana" w:cs="Verdana"/>
                <w:sz w:val="18"/>
                <w:szCs w:val="18"/>
              </w:rPr>
              <w:t>atividades iguais, amba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s terão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373C27" w:rsidRPr="00000171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nota da atividade será a nota de N2 do 2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º bimestre;</w:t>
            </w:r>
          </w:p>
          <w:p w:rsidR="00373C27" w:rsidRPr="00000171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atividade deverá ser postada no M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oodle, na disciplina </w:t>
            </w:r>
            <w:r w:rsidR="00BC04D9">
              <w:rPr>
                <w:rFonts w:ascii="Verdana" w:hAnsi="Verdana" w:cs="Verdana"/>
                <w:sz w:val="18"/>
                <w:szCs w:val="18"/>
              </w:rPr>
              <w:t>indicada no cabeçalho desta prova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, apenas por um integrante do grupo e deverá conter o no</w:t>
            </w:r>
            <w:r>
              <w:rPr>
                <w:rFonts w:ascii="Verdana" w:hAnsi="Verdana" w:cs="Verdana"/>
                <w:sz w:val="18"/>
                <w:szCs w:val="18"/>
              </w:rPr>
              <w:t>me e RA de todos os componentes;</w:t>
            </w:r>
          </w:p>
          <w:p w:rsidR="00373C27" w:rsidRPr="00000171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não realização da atividade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fará com que o aluno tenha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 xml:space="preserve">zero </w:t>
            </w:r>
            <w:r>
              <w:rPr>
                <w:rFonts w:ascii="Verdana" w:hAnsi="Verdana" w:cs="Verdana"/>
                <w:sz w:val="18"/>
                <w:szCs w:val="18"/>
              </w:rPr>
              <w:t>na N2 do 2º bimestre;</w:t>
            </w:r>
          </w:p>
          <w:p w:rsidR="00373C27" w:rsidRPr="00705982" w:rsidRDefault="00373C27" w:rsidP="00373C2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705982">
              <w:rPr>
                <w:rFonts w:ascii="Verdana" w:hAnsi="Verdana" w:cs="Verdana"/>
                <w:sz w:val="18"/>
                <w:szCs w:val="18"/>
              </w:rPr>
              <w:t>Qualquer dúvida sobre problemas na postagem</w:t>
            </w:r>
            <w:r>
              <w:rPr>
                <w:rFonts w:ascii="Verdana" w:hAnsi="Verdana" w:cs="Verdana"/>
                <w:sz w:val="18"/>
                <w:szCs w:val="18"/>
              </w:rPr>
              <w:t>,</w:t>
            </w:r>
            <w:r w:rsidRPr="00705982">
              <w:rPr>
                <w:rFonts w:ascii="Verdana" w:hAnsi="Verdana" w:cs="Verdana"/>
                <w:sz w:val="18"/>
                <w:szCs w:val="18"/>
              </w:rPr>
              <w:t xml:space="preserve"> entre em contato com </w:t>
            </w:r>
            <w:r>
              <w:rPr>
                <w:rFonts w:ascii="Verdana" w:hAnsi="Verdana" w:cs="Verdana"/>
                <w:sz w:val="18"/>
                <w:szCs w:val="18"/>
              </w:rPr>
              <w:t>o Professor, por e-mail (utilizando o e-mail Institucional do Aluno e do Professor), imediatamente</w:t>
            </w:r>
            <w:r w:rsidRPr="00705982">
              <w:rPr>
                <w:rFonts w:ascii="Verdana" w:hAnsi="Verdana" w:cs="Verdana"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D103AE">
              <w:rPr>
                <w:rFonts w:ascii="Verdana" w:hAnsi="Verdana" w:cs="Verdana"/>
                <w:sz w:val="18"/>
                <w:szCs w:val="18"/>
              </w:rPr>
              <w:t xml:space="preserve">antes </w:t>
            </w:r>
            <w:r>
              <w:rPr>
                <w:rFonts w:ascii="Verdana" w:hAnsi="Verdana" w:cs="Verdana"/>
                <w:sz w:val="18"/>
                <w:szCs w:val="18"/>
              </w:rPr>
              <w:t>d</w:t>
            </w:r>
            <w:r w:rsidR="00D103AE">
              <w:rPr>
                <w:rFonts w:ascii="Verdana" w:hAnsi="Verdana" w:cs="Verdana"/>
                <w:sz w:val="18"/>
                <w:szCs w:val="18"/>
              </w:rPr>
              <w:t>a data limite da postagem</w:t>
            </w:r>
            <w:r w:rsidRPr="00705982">
              <w:rPr>
                <w:rFonts w:ascii="Verdana" w:hAnsi="Verdana" w:cs="Verdana"/>
                <w:sz w:val="18"/>
                <w:szCs w:val="18"/>
              </w:rPr>
              <w:t>;</w:t>
            </w:r>
          </w:p>
          <w:permEnd w:id="1855589265"/>
          <w:p w:rsidR="00D03950" w:rsidRPr="008755B5" w:rsidRDefault="00D03950" w:rsidP="008755B5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:rsidR="00D03950" w:rsidRPr="008755B5" w:rsidRDefault="00D03950" w:rsidP="008755B5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426A92" w:rsidRPr="008755B5" w:rsidTr="00426A92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6A92" w:rsidRDefault="00426A92" w:rsidP="00426A92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981224764" w:edGrp="everyone"/>
            <w:r w:rsidR="00D4664D">
              <w:rPr>
                <w:rFonts w:ascii="Calibri" w:hAnsi="Calibri"/>
                <w:i/>
                <w:sz w:val="22"/>
                <w:szCs w:val="22"/>
              </w:rPr>
              <w:t>0</w:t>
            </w:r>
            <w:r w:rsidR="00ED7A9D">
              <w:rPr>
                <w:rFonts w:ascii="Calibri" w:hAnsi="Calibri"/>
                <w:i/>
                <w:sz w:val="22"/>
                <w:szCs w:val="22"/>
              </w:rPr>
              <w:t>8</w:t>
            </w:r>
            <w:permEnd w:id="981224764"/>
            <w:r w:rsidR="00D41F16"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806921581" w:edGrp="everyone"/>
            <w:r w:rsidR="00ED7A9D">
              <w:rPr>
                <w:rFonts w:ascii="Calibri" w:hAnsi="Calibri"/>
                <w:sz w:val="22"/>
                <w:szCs w:val="22"/>
              </w:rPr>
              <w:t>06</w:t>
            </w:r>
            <w:permEnd w:id="1806921581"/>
            <w:r w:rsidR="00D41F16"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893888744" w:edGrp="everyone"/>
            <w:r w:rsidR="00BC04D9">
              <w:rPr>
                <w:rFonts w:ascii="Calibri" w:hAnsi="Calibri"/>
                <w:sz w:val="22"/>
                <w:szCs w:val="22"/>
              </w:rPr>
              <w:t>202</w:t>
            </w:r>
            <w:r w:rsidR="00ED7A9D">
              <w:rPr>
                <w:rFonts w:ascii="Calibri" w:hAnsi="Calibri"/>
                <w:sz w:val="22"/>
                <w:szCs w:val="22"/>
              </w:rPr>
              <w:t>1</w:t>
            </w:r>
            <w:permEnd w:id="1893888744"/>
            <w:r w:rsidR="008B1D51"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permStart w:id="2008179818" w:edGrp="everyone"/>
            <w:r w:rsidR="00BC04D9">
              <w:rPr>
                <w:rFonts w:ascii="Calibri" w:hAnsi="Calibri"/>
                <w:sz w:val="22"/>
                <w:szCs w:val="22"/>
              </w:rPr>
              <w:t>1</w:t>
            </w:r>
            <w:r w:rsidR="00D4664D">
              <w:rPr>
                <w:rFonts w:ascii="Calibri" w:hAnsi="Calibri"/>
                <w:sz w:val="22"/>
                <w:szCs w:val="22"/>
              </w:rPr>
              <w:t>9</w:t>
            </w:r>
            <w:permEnd w:id="2008179818"/>
            <w:r w:rsidR="00D41F16"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1453927385" w:edGrp="everyone"/>
            <w:r w:rsidR="00D4664D">
              <w:rPr>
                <w:rFonts w:ascii="Calibri" w:hAnsi="Calibri"/>
                <w:sz w:val="22"/>
                <w:szCs w:val="22"/>
              </w:rPr>
              <w:t>15</w:t>
            </w:r>
            <w:permEnd w:id="1453927385"/>
            <w:r w:rsidR="00D41F16">
              <w:rPr>
                <w:rFonts w:ascii="Calibri" w:hAnsi="Calibri"/>
                <w:sz w:val="22"/>
                <w:szCs w:val="22"/>
              </w:rPr>
              <w:t>.</w:t>
            </w:r>
          </w:p>
          <w:p w:rsidR="00426A92" w:rsidRDefault="00426A92" w:rsidP="00426A92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</w:t>
            </w:r>
            <w:r w:rsidR="00871BE8" w:rsidRPr="00C91A88">
              <w:rPr>
                <w:rFonts w:ascii="Calibri" w:hAnsi="Calibri"/>
                <w:sz w:val="22"/>
                <w:szCs w:val="22"/>
              </w:rPr>
              <w:t xml:space="preserve">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:rsidR="0043575B" w:rsidRPr="00557894" w:rsidRDefault="00557894" w:rsidP="00557894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6A92" w:rsidRPr="00426A92" w:rsidRDefault="00426A92" w:rsidP="000045CD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:rsidR="006644E3" w:rsidRDefault="006644E3" w:rsidP="0061490C">
      <w:pPr>
        <w:pStyle w:val="Ttulo1"/>
        <w:rPr>
          <w:rFonts w:ascii="Times New Roman" w:hAnsi="Times New Roman"/>
          <w:noProof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permStart w:id="2107922941" w:edGrp="everyone"/>
      <w:r w:rsidRPr="00711536">
        <w:rPr>
          <w:rFonts w:ascii="Calibri" w:hAnsi="Calibri" w:cs="Calibri"/>
          <w:sz w:val="22"/>
          <w:szCs w:val="22"/>
        </w:rPr>
        <w:t>O projeto deve ser feito no Visual Studio e SQL Server, como visto nas aulas da disciplina.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Para entregar, o grupo deverá fazer o seguinte:</w:t>
      </w:r>
    </w:p>
    <w:p w:rsidR="00972335" w:rsidRDefault="00972335" w:rsidP="00972335">
      <w:pPr>
        <w:jc w:val="both"/>
      </w:pP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 xml:space="preserve">Crie um pasta chamada </w:t>
      </w:r>
      <w:r w:rsidRPr="004221C1">
        <w:rPr>
          <w:b/>
        </w:rPr>
        <w:t>TRABALHO</w:t>
      </w: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 xml:space="preserve">Coloque dentro desta pasta este documento do Word, com os nomes e </w:t>
      </w:r>
      <w:proofErr w:type="spellStart"/>
      <w:r>
        <w:t>RAs</w:t>
      </w:r>
      <w:proofErr w:type="spellEnd"/>
      <w:r>
        <w:t xml:space="preserve"> dos integrantes preenchidos.</w:t>
      </w: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 xml:space="preserve">Dentro desta pasta coloque uma pasta chamada </w:t>
      </w:r>
      <w:r w:rsidRPr="004221C1">
        <w:rPr>
          <w:b/>
        </w:rPr>
        <w:t>ATIVIDADE_1</w:t>
      </w:r>
      <w:r>
        <w:t xml:space="preserve"> e coloque dentro dela o seu trabalho.</w:t>
      </w:r>
    </w:p>
    <w:p w:rsidR="00972335" w:rsidRDefault="00F12880" w:rsidP="00972335">
      <w:pPr>
        <w:pStyle w:val="PargrafodaLista"/>
        <w:numPr>
          <w:ilvl w:val="0"/>
          <w:numId w:val="7"/>
        </w:numPr>
        <w:jc w:val="both"/>
      </w:pPr>
      <w:r>
        <w:t xml:space="preserve">Dentro da pasta </w:t>
      </w:r>
      <w:r w:rsidR="00591342">
        <w:rPr>
          <w:b/>
        </w:rPr>
        <w:t>TRAB</w:t>
      </w:r>
      <w:r w:rsidRPr="00F12880">
        <w:rPr>
          <w:b/>
        </w:rPr>
        <w:t>A</w:t>
      </w:r>
      <w:r w:rsidR="00591342">
        <w:rPr>
          <w:b/>
        </w:rPr>
        <w:t>L</w:t>
      </w:r>
      <w:r w:rsidRPr="00F12880">
        <w:rPr>
          <w:b/>
        </w:rPr>
        <w:t>HO</w:t>
      </w:r>
      <w:r>
        <w:t xml:space="preserve"> crie uma subpasta chamada </w:t>
      </w:r>
      <w:r w:rsidRPr="00F12880">
        <w:rPr>
          <w:b/>
        </w:rPr>
        <w:t>SCRIPTS</w:t>
      </w:r>
      <w:r>
        <w:rPr>
          <w:b/>
        </w:rPr>
        <w:t xml:space="preserve"> </w:t>
      </w:r>
      <w:r>
        <w:t xml:space="preserve">e dentro dela todos os scripts do banco de dados separados por funcionalidades, que será descrita mais </w:t>
      </w:r>
      <w:proofErr w:type="spellStart"/>
      <w:r>
        <w:t>a</w:t>
      </w:r>
      <w:proofErr w:type="spellEnd"/>
      <w:r>
        <w:t xml:space="preserve"> frente</w:t>
      </w:r>
      <w:r w:rsidR="00591342">
        <w:t>.</w:t>
      </w: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>Apague os executáveis para evitar problemas com vírus</w:t>
      </w: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 xml:space="preserve">Zipe a Pasta </w:t>
      </w:r>
      <w:r w:rsidRPr="004221C1">
        <w:rPr>
          <w:b/>
        </w:rPr>
        <w:t>TRABALHO</w:t>
      </w: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>Poste o trabalho usando a conta de apenas um dos integrantes.</w:t>
      </w:r>
    </w:p>
    <w:p w:rsidR="00972335" w:rsidRDefault="00972335" w:rsidP="00972335">
      <w:pPr>
        <w:pStyle w:val="PargrafodaLista"/>
        <w:numPr>
          <w:ilvl w:val="0"/>
          <w:numId w:val="7"/>
        </w:numPr>
        <w:jc w:val="both"/>
      </w:pPr>
      <w:r>
        <w:t>Confira se está tudo certo fazendo o download do seu arquivo postado e tentando compila-lo e rodá-lo em outro PC diferente daquele que você utilizou para desenvolver. Problemas com scripts de banco de dados inviabilizam a correção do trabalho.</w:t>
      </w:r>
    </w:p>
    <w:p w:rsidR="00972335" w:rsidRDefault="00972335" w:rsidP="00972335">
      <w:pPr>
        <w:jc w:val="both"/>
      </w:pPr>
    </w:p>
    <w:p w:rsidR="00972335" w:rsidRPr="00711536" w:rsidRDefault="00E256F9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49400" cy="1042670"/>
            <wp:effectExtent l="0" t="0" r="0" b="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335" w:rsidRPr="00711536">
        <w:rPr>
          <w:rFonts w:ascii="Calibri" w:hAnsi="Calibri" w:cs="Calibri"/>
          <w:sz w:val="22"/>
          <w:szCs w:val="22"/>
        </w:rPr>
        <w:t>TRABALHO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ab/>
        <w:t>∟ Este documento preenchido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ab/>
        <w:t>∟ ATIVIDADE 1</w:t>
      </w:r>
    </w:p>
    <w:p w:rsidR="00972335" w:rsidRDefault="00972335" w:rsidP="00972335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∟</w:t>
      </w:r>
      <w:r w:rsidR="00F12880">
        <w:rPr>
          <w:rFonts w:ascii="Calibri" w:hAnsi="Calibri" w:cs="Calibri"/>
          <w:sz w:val="22"/>
          <w:szCs w:val="22"/>
        </w:rPr>
        <w:t>SCRIPTS</w:t>
      </w:r>
    </w:p>
    <w:p w:rsidR="00F12880" w:rsidRPr="00711536" w:rsidRDefault="00F12880" w:rsidP="00972335">
      <w:pPr>
        <w:ind w:firstLine="708"/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rPr>
          <w:rFonts w:ascii="Calibri" w:hAnsi="Calibri" w:cs="Calibri"/>
          <w:sz w:val="22"/>
          <w:szCs w:val="22"/>
          <w:u w:val="single"/>
        </w:rPr>
      </w:pPr>
      <w:r w:rsidRPr="00711536">
        <w:rPr>
          <w:rFonts w:ascii="Calibri" w:hAnsi="Calibri" w:cs="Calibri"/>
          <w:sz w:val="22"/>
          <w:szCs w:val="22"/>
        </w:rPr>
        <w:t xml:space="preserve">O trabalho envolve as disciplinas </w:t>
      </w:r>
      <w:proofErr w:type="gramStart"/>
      <w:r w:rsidRPr="00711536">
        <w:rPr>
          <w:rFonts w:ascii="Calibri" w:hAnsi="Calibri" w:cs="Calibri"/>
          <w:sz w:val="22"/>
          <w:szCs w:val="22"/>
        </w:rPr>
        <w:t xml:space="preserve">de </w:t>
      </w:r>
      <w:r w:rsidRPr="00711536">
        <w:rPr>
          <w:rFonts w:ascii="Calibri" w:hAnsi="Calibri" w:cs="Calibri"/>
          <w:sz w:val="22"/>
          <w:szCs w:val="22"/>
          <w:u w:val="single"/>
        </w:rPr>
        <w:t>:</w:t>
      </w:r>
      <w:proofErr w:type="gramEnd"/>
    </w:p>
    <w:p w:rsidR="00972335" w:rsidRPr="00711536" w:rsidRDefault="00972335" w:rsidP="0097233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  <w:u w:val="single"/>
        </w:rPr>
        <w:t xml:space="preserve">Linguagem de Programação </w:t>
      </w:r>
      <w:proofErr w:type="gramStart"/>
      <w:r w:rsidRPr="00711536">
        <w:rPr>
          <w:rFonts w:ascii="Calibri" w:hAnsi="Calibri" w:cs="Calibri"/>
          <w:sz w:val="22"/>
          <w:szCs w:val="22"/>
          <w:u w:val="single"/>
        </w:rPr>
        <w:t>I  (</w:t>
      </w:r>
      <w:proofErr w:type="gramEnd"/>
      <w:r w:rsidRPr="00711536">
        <w:rPr>
          <w:rFonts w:ascii="Calibri" w:hAnsi="Calibri" w:cs="Calibri"/>
          <w:sz w:val="22"/>
          <w:szCs w:val="22"/>
          <w:u w:val="single"/>
        </w:rPr>
        <w:t xml:space="preserve"> Professor Eduardo Rosalém Marcelino)</w:t>
      </w:r>
    </w:p>
    <w:p w:rsidR="00972335" w:rsidRPr="00711536" w:rsidRDefault="00972335" w:rsidP="0097233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  <w:u w:val="single"/>
        </w:rPr>
        <w:t xml:space="preserve">Banco de dados II </w:t>
      </w:r>
      <w:proofErr w:type="gramStart"/>
      <w:r w:rsidRPr="00711536">
        <w:rPr>
          <w:rFonts w:ascii="Calibri" w:hAnsi="Calibri" w:cs="Calibri"/>
          <w:sz w:val="22"/>
          <w:szCs w:val="22"/>
          <w:u w:val="single"/>
        </w:rPr>
        <w:t xml:space="preserve">   (</w:t>
      </w:r>
      <w:proofErr w:type="gramEnd"/>
      <w:r w:rsidRPr="00711536">
        <w:rPr>
          <w:rFonts w:ascii="Calibri" w:hAnsi="Calibri" w:cs="Calibri"/>
          <w:sz w:val="22"/>
          <w:szCs w:val="22"/>
          <w:u w:val="single"/>
        </w:rPr>
        <w:t>Professor Flávio Viotti)</w:t>
      </w:r>
    </w:p>
    <w:p w:rsidR="00972335" w:rsidRPr="00711536" w:rsidRDefault="00972335" w:rsidP="00972335">
      <w:pPr>
        <w:rPr>
          <w:rFonts w:ascii="Calibri" w:hAnsi="Calibri" w:cs="Calibri"/>
          <w:sz w:val="22"/>
          <w:szCs w:val="22"/>
        </w:rPr>
      </w:pPr>
    </w:p>
    <w:p w:rsidR="00972335" w:rsidRDefault="00972335" w:rsidP="00972335">
      <w:p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O trabalho deve possuir – </w:t>
      </w:r>
      <w:r w:rsidRPr="00711536">
        <w:rPr>
          <w:rFonts w:ascii="Calibri" w:hAnsi="Calibri" w:cs="Calibri"/>
          <w:b/>
          <w:sz w:val="22"/>
          <w:szCs w:val="22"/>
          <w:u w:val="single"/>
        </w:rPr>
        <w:t>obrigatoriamente</w:t>
      </w:r>
      <w:r w:rsidRPr="00711536">
        <w:rPr>
          <w:rFonts w:ascii="Calibri" w:hAnsi="Calibri" w:cs="Calibri"/>
          <w:sz w:val="22"/>
          <w:szCs w:val="22"/>
        </w:rPr>
        <w:t xml:space="preserve"> - as seguintes características:</w:t>
      </w:r>
    </w:p>
    <w:p w:rsidR="00F12880" w:rsidRPr="00711536" w:rsidRDefault="00F12880" w:rsidP="00972335">
      <w:pPr>
        <w:rPr>
          <w:rFonts w:ascii="Calibri" w:hAnsi="Calibri" w:cs="Calibri"/>
          <w:sz w:val="22"/>
          <w:szCs w:val="22"/>
        </w:rPr>
      </w:pP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>Toda a manipulação do banco de dados (</w:t>
      </w:r>
      <w:proofErr w:type="spellStart"/>
      <w:r w:rsidRPr="003E5726">
        <w:rPr>
          <w:rFonts w:asciiTheme="minorHAnsi" w:hAnsiTheme="minorHAnsi" w:cstheme="minorHAnsi"/>
        </w:rPr>
        <w:t>insert</w:t>
      </w:r>
      <w:proofErr w:type="spellEnd"/>
      <w:r w:rsidRPr="003E5726">
        <w:rPr>
          <w:rFonts w:asciiTheme="minorHAnsi" w:hAnsiTheme="minorHAnsi" w:cstheme="minorHAnsi"/>
        </w:rPr>
        <w:t xml:space="preserve">, delete, </w:t>
      </w:r>
      <w:proofErr w:type="spellStart"/>
      <w:r w:rsidRPr="003E5726">
        <w:rPr>
          <w:rFonts w:asciiTheme="minorHAnsi" w:hAnsiTheme="minorHAnsi" w:cstheme="minorHAnsi"/>
        </w:rPr>
        <w:t>updat</w:t>
      </w:r>
      <w:r w:rsidR="00591342">
        <w:rPr>
          <w:rFonts w:asciiTheme="minorHAnsi" w:hAnsiTheme="minorHAnsi" w:cstheme="minorHAnsi"/>
        </w:rPr>
        <w:t>e</w:t>
      </w:r>
      <w:proofErr w:type="spellEnd"/>
      <w:r w:rsidR="00591342">
        <w:rPr>
          <w:rFonts w:asciiTheme="minorHAnsi" w:hAnsiTheme="minorHAnsi" w:cstheme="minorHAnsi"/>
        </w:rPr>
        <w:t xml:space="preserve">) deverá ser feita através de </w:t>
      </w:r>
      <w:proofErr w:type="spellStart"/>
      <w:r w:rsidR="00591342">
        <w:rPr>
          <w:rFonts w:asciiTheme="minorHAnsi" w:hAnsiTheme="minorHAnsi" w:cstheme="minorHAnsi"/>
        </w:rPr>
        <w:t>S</w:t>
      </w:r>
      <w:r w:rsidRPr="003E5726">
        <w:rPr>
          <w:rFonts w:asciiTheme="minorHAnsi" w:hAnsiTheme="minorHAnsi" w:cstheme="minorHAnsi"/>
        </w:rPr>
        <w:t>tored</w:t>
      </w:r>
      <w:proofErr w:type="spellEnd"/>
      <w:r w:rsidRPr="003E5726">
        <w:rPr>
          <w:rFonts w:asciiTheme="minorHAnsi" w:hAnsiTheme="minorHAnsi" w:cstheme="minorHAnsi"/>
        </w:rPr>
        <w:t xml:space="preserve"> </w:t>
      </w:r>
      <w:r w:rsidR="00591342">
        <w:rPr>
          <w:rFonts w:asciiTheme="minorHAnsi" w:hAnsiTheme="minorHAnsi" w:cstheme="minorHAnsi"/>
        </w:rPr>
        <w:t>P</w:t>
      </w:r>
      <w:r w:rsidRPr="003E5726">
        <w:rPr>
          <w:rFonts w:asciiTheme="minorHAnsi" w:hAnsiTheme="minorHAnsi" w:cstheme="minorHAnsi"/>
        </w:rPr>
        <w:t>rocedures</w:t>
      </w: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 xml:space="preserve">Nas telas onde devam existir o mestre-detalhe, o controle de transação deverá ser feito através de </w:t>
      </w:r>
      <w:proofErr w:type="spellStart"/>
      <w:r w:rsidRPr="003E5726">
        <w:rPr>
          <w:rFonts w:asciiTheme="minorHAnsi" w:hAnsiTheme="minorHAnsi" w:cstheme="minorHAnsi"/>
        </w:rPr>
        <w:t>SPs</w:t>
      </w:r>
      <w:proofErr w:type="spellEnd"/>
      <w:r w:rsidRPr="003E5726">
        <w:rPr>
          <w:rFonts w:asciiTheme="minorHAnsi" w:hAnsiTheme="minorHAnsi" w:cstheme="minorHAnsi"/>
        </w:rPr>
        <w:t xml:space="preserve"> ou no front-</w:t>
      </w:r>
      <w:proofErr w:type="spellStart"/>
      <w:r w:rsidRPr="003E5726">
        <w:rPr>
          <w:rFonts w:asciiTheme="minorHAnsi" w:hAnsiTheme="minorHAnsi" w:cstheme="minorHAnsi"/>
        </w:rPr>
        <w:t>end</w:t>
      </w:r>
      <w:proofErr w:type="spellEnd"/>
      <w:r w:rsidRPr="003E5726">
        <w:rPr>
          <w:rFonts w:asciiTheme="minorHAnsi" w:hAnsiTheme="minorHAnsi" w:cstheme="minorHAnsi"/>
        </w:rPr>
        <w:t>;</w:t>
      </w: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 xml:space="preserve">Existência de Triggers que sejam disparadas em uma tabela </w:t>
      </w:r>
      <w:r w:rsidR="00DA6860" w:rsidRPr="003E5726">
        <w:rPr>
          <w:rFonts w:asciiTheme="minorHAnsi" w:hAnsiTheme="minorHAnsi" w:cstheme="minorHAnsi"/>
        </w:rPr>
        <w:t xml:space="preserve">‘A’, </w:t>
      </w:r>
      <w:r w:rsidRPr="003E5726">
        <w:rPr>
          <w:rFonts w:asciiTheme="minorHAnsi" w:hAnsiTheme="minorHAnsi" w:cstheme="minorHAnsi"/>
        </w:rPr>
        <w:t xml:space="preserve">e esta trigger deverá fazer alguma alteração em </w:t>
      </w:r>
      <w:r w:rsidR="00DA6860" w:rsidRPr="003E5726">
        <w:rPr>
          <w:rFonts w:asciiTheme="minorHAnsi" w:hAnsiTheme="minorHAnsi" w:cstheme="minorHAnsi"/>
        </w:rPr>
        <w:t>outra tabela.</w:t>
      </w:r>
    </w:p>
    <w:p w:rsidR="00DA6860" w:rsidRPr="003E5726" w:rsidRDefault="00DA686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>Existência de Triggers que sejam disparadas em uma tabela ‘A’, e ocorra algum tipo de verificação/validação na mesma tabela ‘A’</w:t>
      </w: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>Ao se excluir um registro da tabela mestre, utilize Triggers para que os registros da tabela detalhe sejam automaticamente excluídos também</w:t>
      </w:r>
    </w:p>
    <w:p w:rsidR="00DA6860" w:rsidRPr="003E5726" w:rsidRDefault="00DA686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 xml:space="preserve">Como deve existir pelo menos 3 telas de consultas, deverá existir 1 consulta que utilize SP, 1 que utilize </w:t>
      </w:r>
      <w:proofErr w:type="spellStart"/>
      <w:r w:rsidRPr="003E5726">
        <w:rPr>
          <w:rFonts w:asciiTheme="minorHAnsi" w:hAnsiTheme="minorHAnsi" w:cstheme="minorHAnsi"/>
        </w:rPr>
        <w:t>Functions</w:t>
      </w:r>
      <w:proofErr w:type="spellEnd"/>
      <w:r w:rsidRPr="003E5726">
        <w:rPr>
          <w:rFonts w:asciiTheme="minorHAnsi" w:hAnsiTheme="minorHAnsi" w:cstheme="minorHAnsi"/>
        </w:rPr>
        <w:t xml:space="preserve"> e outra que utilize Cursores</w:t>
      </w: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>Cálculos provenientes do banco de dados deverão ser feitos utilizando funções.</w:t>
      </w:r>
    </w:p>
    <w:p w:rsidR="00DA686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 xml:space="preserve">Criar pelo menos 2 índices para pesquisa em algumas tabelas. A criação desse índice deverá ser justificada </w:t>
      </w:r>
      <w:r w:rsidR="00DA6860" w:rsidRPr="003E5726">
        <w:rPr>
          <w:rFonts w:asciiTheme="minorHAnsi" w:hAnsiTheme="minorHAnsi" w:cstheme="minorHAnsi"/>
        </w:rPr>
        <w:t xml:space="preserve">por escrito junto </w:t>
      </w:r>
      <w:r w:rsidR="00591342">
        <w:rPr>
          <w:rFonts w:asciiTheme="minorHAnsi" w:hAnsiTheme="minorHAnsi" w:cstheme="minorHAnsi"/>
        </w:rPr>
        <w:t xml:space="preserve">ao </w:t>
      </w:r>
      <w:r w:rsidR="00DA6860" w:rsidRPr="003E5726">
        <w:rPr>
          <w:rFonts w:asciiTheme="minorHAnsi" w:hAnsiTheme="minorHAnsi" w:cstheme="minorHAnsi"/>
        </w:rPr>
        <w:t>arquivo que contém sua criação.</w:t>
      </w: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>NÃO deverá existir nenhum comando DML/DDL dentro do código front-end.</w:t>
      </w:r>
    </w:p>
    <w:p w:rsidR="00F12880" w:rsidRPr="003E5726" w:rsidRDefault="00F12880" w:rsidP="003E572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E5726">
        <w:rPr>
          <w:rFonts w:asciiTheme="minorHAnsi" w:hAnsiTheme="minorHAnsi" w:cstheme="minorHAnsi"/>
        </w:rPr>
        <w:t>Dê preferência para sistemas que possuam tabelas com mais de 1 relacionamento. Assim ficará melhor para se criar consultas mais complexas.</w:t>
      </w:r>
    </w:p>
    <w:p w:rsidR="00B95A8E" w:rsidRPr="00B95A8E" w:rsidRDefault="00B95A8E" w:rsidP="00B95A8E">
      <w:pPr>
        <w:ind w:left="720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N2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1701"/>
      </w:tblGrid>
      <w:tr w:rsidR="00972335" w:rsidRPr="00711536" w:rsidTr="00711536">
        <w:tc>
          <w:tcPr>
            <w:tcW w:w="7338" w:type="dxa"/>
            <w:shd w:val="clear" w:color="auto" w:fill="BFBFBF"/>
          </w:tcPr>
          <w:p w:rsidR="00972335" w:rsidRPr="00711536" w:rsidRDefault="00972335" w:rsidP="007115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Tópico</w:t>
            </w:r>
          </w:p>
        </w:tc>
        <w:tc>
          <w:tcPr>
            <w:tcW w:w="1701" w:type="dxa"/>
            <w:shd w:val="clear" w:color="auto" w:fill="BFBFBF"/>
          </w:tcPr>
          <w:p w:rsidR="00972335" w:rsidRPr="00711536" w:rsidRDefault="00972335" w:rsidP="007115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Nota máxima</w:t>
            </w:r>
          </w:p>
        </w:tc>
      </w:tr>
      <w:tr w:rsidR="00533698" w:rsidRPr="00711536" w:rsidTr="009D3965">
        <w:tc>
          <w:tcPr>
            <w:tcW w:w="7338" w:type="dxa"/>
            <w:shd w:val="clear" w:color="auto" w:fill="auto"/>
            <w:vAlign w:val="center"/>
          </w:tcPr>
          <w:p w:rsidR="00533698" w:rsidRDefault="00533698" w:rsidP="00533698">
            <w:pPr>
              <w:spacing w:after="100" w:afterAutospacing="1"/>
            </w:pPr>
            <w:r>
              <w:t xml:space="preserve">Manipulação do Banco através de </w:t>
            </w:r>
            <w:proofErr w:type="spellStart"/>
            <w:r>
              <w:t>Stored</w:t>
            </w:r>
            <w:proofErr w:type="spellEnd"/>
            <w:r>
              <w:t xml:space="preserve"> Procedures </w:t>
            </w:r>
          </w:p>
        </w:tc>
        <w:tc>
          <w:tcPr>
            <w:tcW w:w="1701" w:type="dxa"/>
            <w:shd w:val="clear" w:color="auto" w:fill="auto"/>
          </w:tcPr>
          <w:p w:rsidR="00533698" w:rsidRPr="00711536" w:rsidRDefault="00341DFF" w:rsidP="00533698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</w:tr>
      <w:tr w:rsidR="00533698" w:rsidRPr="00711536" w:rsidTr="009D3965">
        <w:tc>
          <w:tcPr>
            <w:tcW w:w="7338" w:type="dxa"/>
            <w:shd w:val="clear" w:color="auto" w:fill="auto"/>
            <w:vAlign w:val="center"/>
          </w:tcPr>
          <w:p w:rsidR="00533698" w:rsidRDefault="00533698" w:rsidP="00533698">
            <w:r>
              <w:t xml:space="preserve">Telas Mestre-Detalhes – Controle de Transação </w:t>
            </w:r>
          </w:p>
        </w:tc>
        <w:tc>
          <w:tcPr>
            <w:tcW w:w="1701" w:type="dxa"/>
            <w:shd w:val="clear" w:color="auto" w:fill="auto"/>
          </w:tcPr>
          <w:p w:rsidR="00533698" w:rsidRPr="00711536" w:rsidRDefault="00341DFF" w:rsidP="00533698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533698" w:rsidRPr="00711536" w:rsidTr="009D3965">
        <w:tc>
          <w:tcPr>
            <w:tcW w:w="7338" w:type="dxa"/>
            <w:shd w:val="clear" w:color="auto" w:fill="auto"/>
            <w:vAlign w:val="center"/>
          </w:tcPr>
          <w:p w:rsidR="00533698" w:rsidRDefault="00533698" w:rsidP="00533698">
            <w:r>
              <w:t>Uso de Triggers que alteram outra tabela</w:t>
            </w:r>
          </w:p>
        </w:tc>
        <w:tc>
          <w:tcPr>
            <w:tcW w:w="1701" w:type="dxa"/>
            <w:shd w:val="clear" w:color="auto" w:fill="auto"/>
          </w:tcPr>
          <w:p w:rsidR="00533698" w:rsidRPr="00711536" w:rsidRDefault="00341DFF" w:rsidP="00533698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533698" w:rsidRPr="00711536" w:rsidTr="009D3965">
        <w:tc>
          <w:tcPr>
            <w:tcW w:w="7338" w:type="dxa"/>
            <w:shd w:val="clear" w:color="auto" w:fill="auto"/>
            <w:vAlign w:val="center"/>
          </w:tcPr>
          <w:p w:rsidR="00533698" w:rsidRDefault="00533698" w:rsidP="00533698">
            <w:r>
              <w:t>Uso de Triggers que validam dados para própria tabela</w:t>
            </w:r>
          </w:p>
        </w:tc>
        <w:tc>
          <w:tcPr>
            <w:tcW w:w="1701" w:type="dxa"/>
            <w:shd w:val="clear" w:color="auto" w:fill="auto"/>
          </w:tcPr>
          <w:p w:rsidR="00533698" w:rsidRPr="00711536" w:rsidRDefault="00341DFF" w:rsidP="00533698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533698" w:rsidRPr="00711536" w:rsidTr="009D3965">
        <w:tc>
          <w:tcPr>
            <w:tcW w:w="7338" w:type="dxa"/>
            <w:shd w:val="clear" w:color="auto" w:fill="auto"/>
            <w:vAlign w:val="center"/>
          </w:tcPr>
          <w:p w:rsidR="00533698" w:rsidRDefault="00533698" w:rsidP="00533698">
            <w:r>
              <w:t xml:space="preserve">Consultas/Telas com o uso de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533698" w:rsidRPr="00711536" w:rsidRDefault="00341DFF" w:rsidP="00533698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533698" w:rsidRPr="00711536" w:rsidTr="009D3965">
        <w:tc>
          <w:tcPr>
            <w:tcW w:w="7338" w:type="dxa"/>
            <w:shd w:val="clear" w:color="auto" w:fill="auto"/>
            <w:vAlign w:val="center"/>
          </w:tcPr>
          <w:p w:rsidR="00533698" w:rsidRDefault="00533698" w:rsidP="00533698">
            <w:r>
              <w:t>Consultas/Telas com o uso de Cursores</w:t>
            </w:r>
          </w:p>
        </w:tc>
        <w:tc>
          <w:tcPr>
            <w:tcW w:w="1701" w:type="dxa"/>
            <w:shd w:val="clear" w:color="auto" w:fill="auto"/>
          </w:tcPr>
          <w:p w:rsidR="00533698" w:rsidRPr="00711536" w:rsidRDefault="00341DFF" w:rsidP="00533698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</w:tr>
      <w:tr w:rsidR="009C4453" w:rsidRPr="00711536" w:rsidTr="009D3965">
        <w:tc>
          <w:tcPr>
            <w:tcW w:w="7338" w:type="dxa"/>
            <w:shd w:val="clear" w:color="auto" w:fill="auto"/>
            <w:vAlign w:val="center"/>
          </w:tcPr>
          <w:p w:rsidR="009C4453" w:rsidRDefault="009C4453" w:rsidP="009C4453">
            <w:r>
              <w:t xml:space="preserve">Consultas/Telas com o uso de </w:t>
            </w:r>
            <w:proofErr w:type="spellStart"/>
            <w:r>
              <w:t>Views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C4453" w:rsidRPr="00711536" w:rsidRDefault="00341DFF" w:rsidP="009C4453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9C4453" w:rsidRPr="00711536" w:rsidTr="009D3965">
        <w:tc>
          <w:tcPr>
            <w:tcW w:w="7338" w:type="dxa"/>
            <w:shd w:val="clear" w:color="auto" w:fill="auto"/>
            <w:vAlign w:val="center"/>
          </w:tcPr>
          <w:p w:rsidR="009C4453" w:rsidRPr="001F4F99" w:rsidRDefault="009C4453" w:rsidP="009C4453">
            <w:r w:rsidRPr="001F4F99">
              <w:t>Dicionário de Dados</w:t>
            </w:r>
            <w:r w:rsidR="00341DFF">
              <w:t xml:space="preserve"> e DER</w:t>
            </w:r>
          </w:p>
        </w:tc>
        <w:tc>
          <w:tcPr>
            <w:tcW w:w="1701" w:type="dxa"/>
            <w:shd w:val="clear" w:color="auto" w:fill="auto"/>
          </w:tcPr>
          <w:p w:rsidR="009C4453" w:rsidRPr="00711536" w:rsidRDefault="00341DFF" w:rsidP="009C4453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  <w:tr w:rsidR="009C4453" w:rsidRPr="00711536" w:rsidTr="009D3965">
        <w:trPr>
          <w:trHeight w:val="391"/>
        </w:trPr>
        <w:tc>
          <w:tcPr>
            <w:tcW w:w="7338" w:type="dxa"/>
            <w:shd w:val="clear" w:color="auto" w:fill="auto"/>
            <w:vAlign w:val="center"/>
          </w:tcPr>
          <w:p w:rsidR="009C4453" w:rsidRPr="001F4F99" w:rsidRDefault="009C4453" w:rsidP="009C4453">
            <w:r>
              <w:t>Arquivos contendo</w:t>
            </w:r>
            <w:r w:rsidRPr="001F4F99">
              <w:t xml:space="preserve"> SP, </w:t>
            </w:r>
            <w:proofErr w:type="spellStart"/>
            <w:r w:rsidRPr="001F4F99">
              <w:t>Views</w:t>
            </w:r>
            <w:proofErr w:type="spellEnd"/>
            <w:r>
              <w:t>,</w:t>
            </w:r>
            <w:r w:rsidRPr="001F4F99">
              <w:t xml:space="preserve"> Triggers</w:t>
            </w:r>
            <w:r>
              <w:t xml:space="preserve"> e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C4453" w:rsidRDefault="00341DFF" w:rsidP="009C4453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</w:tr>
      <w:tr w:rsidR="00341DFF" w:rsidRPr="00711536" w:rsidTr="009D3965">
        <w:trPr>
          <w:trHeight w:val="391"/>
        </w:trPr>
        <w:tc>
          <w:tcPr>
            <w:tcW w:w="7338" w:type="dxa"/>
            <w:shd w:val="clear" w:color="auto" w:fill="auto"/>
            <w:vAlign w:val="center"/>
          </w:tcPr>
          <w:p w:rsidR="00341DFF" w:rsidRDefault="00341DFF" w:rsidP="009C4453">
            <w:r>
              <w:lastRenderedPageBreak/>
              <w:t>Utilização de índices</w:t>
            </w:r>
          </w:p>
        </w:tc>
        <w:tc>
          <w:tcPr>
            <w:tcW w:w="1701" w:type="dxa"/>
            <w:shd w:val="clear" w:color="auto" w:fill="auto"/>
          </w:tcPr>
          <w:p w:rsidR="00341DFF" w:rsidRDefault="00341DFF" w:rsidP="009C4453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</w:tr>
    </w:tbl>
    <w:p w:rsidR="00972335" w:rsidRPr="00711536" w:rsidRDefault="00972335" w:rsidP="00972335">
      <w:pPr>
        <w:jc w:val="both"/>
        <w:rPr>
          <w:rFonts w:ascii="Calibri" w:hAnsi="Calibri" w:cs="Calibri"/>
          <w:b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b/>
          <w:sz w:val="22"/>
          <w:szCs w:val="22"/>
        </w:rPr>
      </w:pPr>
      <w:r w:rsidRPr="00711536">
        <w:rPr>
          <w:rFonts w:ascii="Calibri" w:hAnsi="Calibri" w:cs="Calibri"/>
          <w:b/>
          <w:sz w:val="22"/>
          <w:szCs w:val="22"/>
        </w:rPr>
        <w:t xml:space="preserve">Entregar para o professor </w:t>
      </w:r>
      <w:r w:rsidR="00DA6860">
        <w:rPr>
          <w:rFonts w:ascii="Calibri" w:hAnsi="Calibri" w:cs="Calibri"/>
          <w:b/>
          <w:sz w:val="22"/>
          <w:szCs w:val="22"/>
        </w:rPr>
        <w:t>Viotti</w:t>
      </w:r>
      <w:r w:rsidRPr="00711536">
        <w:rPr>
          <w:rFonts w:ascii="Calibri" w:hAnsi="Calibri" w:cs="Calibri"/>
          <w:b/>
          <w:sz w:val="22"/>
          <w:szCs w:val="22"/>
        </w:rPr>
        <w:t>:</w:t>
      </w:r>
    </w:p>
    <w:p w:rsidR="00972335" w:rsidRPr="00711536" w:rsidRDefault="00972335" w:rsidP="00972335">
      <w:pPr>
        <w:rPr>
          <w:rFonts w:ascii="Calibri" w:hAnsi="Calibri" w:cs="Calibri"/>
          <w:sz w:val="22"/>
          <w:szCs w:val="22"/>
        </w:rPr>
      </w:pPr>
    </w:p>
    <w:p w:rsidR="00DA6860" w:rsidRPr="00711536" w:rsidRDefault="00DA6860" w:rsidP="00DA6860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Script contendo todas as </w:t>
      </w:r>
      <w:proofErr w:type="spellStart"/>
      <w:r>
        <w:rPr>
          <w:rFonts w:ascii="Calibri" w:hAnsi="Calibri" w:cs="Calibri"/>
          <w:sz w:val="22"/>
          <w:szCs w:val="22"/>
        </w:rPr>
        <w:t>Functions</w:t>
      </w:r>
      <w:proofErr w:type="spellEnd"/>
      <w:r>
        <w:rPr>
          <w:rFonts w:ascii="Calibri" w:hAnsi="Calibri" w:cs="Calibri"/>
          <w:sz w:val="22"/>
          <w:szCs w:val="22"/>
        </w:rPr>
        <w:t xml:space="preserve"> utilizadas. Use comentários para identificar em que local do sistema essa </w:t>
      </w:r>
      <w:proofErr w:type="spellStart"/>
      <w:r>
        <w:rPr>
          <w:rFonts w:ascii="Calibri" w:hAnsi="Calibri" w:cs="Calibri"/>
          <w:sz w:val="22"/>
          <w:szCs w:val="22"/>
        </w:rPr>
        <w:t>Function</w:t>
      </w:r>
      <w:proofErr w:type="spellEnd"/>
      <w:r>
        <w:rPr>
          <w:rFonts w:ascii="Calibri" w:hAnsi="Calibri" w:cs="Calibri"/>
          <w:sz w:val="22"/>
          <w:szCs w:val="22"/>
        </w:rPr>
        <w:t xml:space="preserve"> foi utilizada</w:t>
      </w:r>
    </w:p>
    <w:p w:rsidR="00972335" w:rsidRDefault="00DA6860" w:rsidP="00972335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Script contendo todas as </w:t>
      </w:r>
      <w:proofErr w:type="spellStart"/>
      <w:r>
        <w:rPr>
          <w:rFonts w:ascii="Calibri" w:hAnsi="Calibri" w:cs="Calibri"/>
          <w:sz w:val="22"/>
          <w:szCs w:val="22"/>
        </w:rPr>
        <w:t>Stored</w:t>
      </w:r>
      <w:proofErr w:type="spellEnd"/>
      <w:r>
        <w:rPr>
          <w:rFonts w:ascii="Calibri" w:hAnsi="Calibri" w:cs="Calibri"/>
          <w:sz w:val="22"/>
          <w:szCs w:val="22"/>
        </w:rPr>
        <w:t xml:space="preserve"> Procedures utilizadas. Use comentários para identificar em que local do sistema essa SP foi utilizada</w:t>
      </w:r>
    </w:p>
    <w:p w:rsidR="00DA6860" w:rsidRDefault="00DA6860" w:rsidP="00972335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Script contendo todas as VIEWS utilizadas. Use comentários para identificar em que local do sistema essa </w:t>
      </w:r>
      <w:proofErr w:type="spellStart"/>
      <w:r>
        <w:rPr>
          <w:rFonts w:ascii="Calibri" w:hAnsi="Calibri" w:cs="Calibri"/>
          <w:sz w:val="22"/>
          <w:szCs w:val="22"/>
        </w:rPr>
        <w:t>View</w:t>
      </w:r>
      <w:proofErr w:type="spellEnd"/>
      <w:r>
        <w:rPr>
          <w:rFonts w:ascii="Calibri" w:hAnsi="Calibri" w:cs="Calibri"/>
          <w:sz w:val="22"/>
          <w:szCs w:val="22"/>
        </w:rPr>
        <w:t xml:space="preserve"> foi utilizada</w:t>
      </w:r>
    </w:p>
    <w:p w:rsidR="00DA6860" w:rsidRDefault="00DA6860" w:rsidP="00972335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Script contento as criações do </w:t>
      </w:r>
      <w:proofErr w:type="spellStart"/>
      <w:r>
        <w:rPr>
          <w:rFonts w:ascii="Calibri" w:hAnsi="Calibri" w:cs="Calibri"/>
          <w:sz w:val="22"/>
          <w:szCs w:val="22"/>
        </w:rPr>
        <w:t>Indíces</w:t>
      </w:r>
      <w:proofErr w:type="spellEnd"/>
    </w:p>
    <w:p w:rsidR="00DA6860" w:rsidRDefault="00DA6860" w:rsidP="00972335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Script contento a criação do banco de dados</w:t>
      </w:r>
    </w:p>
    <w:p w:rsidR="00DA6860" w:rsidRPr="00711536" w:rsidRDefault="00591342" w:rsidP="00972335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Documento em W</w:t>
      </w:r>
      <w:r w:rsidR="00DA6860">
        <w:rPr>
          <w:rFonts w:ascii="Calibri" w:hAnsi="Calibri" w:cs="Calibri"/>
          <w:sz w:val="22"/>
          <w:szCs w:val="22"/>
        </w:rPr>
        <w:t>ord contendo o DER do banco de dados e um Dicionário de Dados</w:t>
      </w:r>
    </w:p>
    <w:p w:rsidR="00972335" w:rsidRPr="00711536" w:rsidRDefault="00972335" w:rsidP="00972335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Des</w:t>
      </w:r>
      <w:r w:rsidR="00341DFF">
        <w:rPr>
          <w:rFonts w:ascii="Calibri" w:hAnsi="Calibri" w:cs="Calibri"/>
          <w:sz w:val="22"/>
          <w:szCs w:val="22"/>
        </w:rPr>
        <w:t>creva a</w:t>
      </w:r>
      <w:r w:rsidRPr="00711536">
        <w:rPr>
          <w:rFonts w:ascii="Calibri" w:hAnsi="Calibri" w:cs="Calibri"/>
          <w:sz w:val="22"/>
          <w:szCs w:val="22"/>
        </w:rPr>
        <w:t xml:space="preserve">baixo as atividades </w:t>
      </w:r>
      <w:r w:rsidR="0025392B" w:rsidRPr="00711536">
        <w:rPr>
          <w:rFonts w:ascii="Calibri" w:hAnsi="Calibri" w:cs="Calibri"/>
          <w:sz w:val="22"/>
          <w:szCs w:val="22"/>
        </w:rPr>
        <w:t>que</w:t>
      </w:r>
      <w:r w:rsidRPr="00711536">
        <w:rPr>
          <w:rFonts w:ascii="Calibri" w:hAnsi="Calibri" w:cs="Calibri"/>
          <w:sz w:val="22"/>
          <w:szCs w:val="22"/>
        </w:rPr>
        <w:t xml:space="preserve"> cada aluno desenvolveu:</w:t>
      </w:r>
    </w:p>
    <w:p w:rsidR="00972335" w:rsidRPr="00711536" w:rsidRDefault="00972335" w:rsidP="00972335">
      <w:pPr>
        <w:ind w:left="72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972335" w:rsidRPr="00711536" w:rsidTr="00711536">
        <w:tc>
          <w:tcPr>
            <w:tcW w:w="2972" w:type="dxa"/>
            <w:shd w:val="clear" w:color="auto" w:fill="auto"/>
          </w:tcPr>
          <w:p w:rsidR="00972335" w:rsidRPr="00711536" w:rsidRDefault="00972335" w:rsidP="00711536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bCs/>
                <w:sz w:val="22"/>
                <w:szCs w:val="22"/>
              </w:rPr>
              <w:t>Aluno</w:t>
            </w:r>
            <w:r w:rsidR="0025392B" w:rsidRPr="0071153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(RA e nome)</w:t>
            </w:r>
          </w:p>
        </w:tc>
        <w:tc>
          <w:tcPr>
            <w:tcW w:w="5522" w:type="dxa"/>
            <w:shd w:val="clear" w:color="auto" w:fill="auto"/>
          </w:tcPr>
          <w:p w:rsidR="00972335" w:rsidRPr="00711536" w:rsidRDefault="00972335" w:rsidP="00711536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bCs/>
                <w:sz w:val="22"/>
                <w:szCs w:val="22"/>
              </w:rPr>
              <w:t>Atividades desenvolvidas</w:t>
            </w:r>
          </w:p>
        </w:tc>
      </w:tr>
      <w:tr w:rsidR="00972335" w:rsidRPr="00711536" w:rsidTr="00711536">
        <w:tc>
          <w:tcPr>
            <w:tcW w:w="2972" w:type="dxa"/>
            <w:shd w:val="clear" w:color="auto" w:fill="auto"/>
          </w:tcPr>
          <w:p w:rsidR="00972335" w:rsidRPr="00711536" w:rsidRDefault="001E2CD8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081190017 Carlos Alexandre</w:t>
            </w:r>
          </w:p>
        </w:tc>
        <w:tc>
          <w:tcPr>
            <w:tcW w:w="5522" w:type="dxa"/>
            <w:shd w:val="clear" w:color="auto" w:fill="auto"/>
          </w:tcPr>
          <w:p w:rsidR="00972335" w:rsidRPr="00711536" w:rsidRDefault="009C7F7F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e Dicionário de Dados.</w:t>
            </w:r>
          </w:p>
        </w:tc>
      </w:tr>
      <w:tr w:rsidR="00972335" w:rsidRPr="00711536" w:rsidTr="00711536">
        <w:tc>
          <w:tcPr>
            <w:tcW w:w="2972" w:type="dxa"/>
            <w:shd w:val="clear" w:color="auto" w:fill="auto"/>
          </w:tcPr>
          <w:p w:rsidR="00972335" w:rsidRPr="00711536" w:rsidRDefault="001E2CD8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081190036 Danillo Alves</w:t>
            </w:r>
          </w:p>
        </w:tc>
        <w:tc>
          <w:tcPr>
            <w:tcW w:w="5522" w:type="dxa"/>
            <w:shd w:val="clear" w:color="auto" w:fill="auto"/>
          </w:tcPr>
          <w:p w:rsidR="00972335" w:rsidRPr="00711536" w:rsidRDefault="009C7F7F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Criação de tabelas 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constraints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72335" w:rsidRPr="00711536" w:rsidTr="00711536">
        <w:tc>
          <w:tcPr>
            <w:tcW w:w="2972" w:type="dxa"/>
            <w:shd w:val="clear" w:color="auto" w:fill="auto"/>
          </w:tcPr>
          <w:p w:rsidR="00972335" w:rsidRPr="00711536" w:rsidRDefault="001E2CD8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081190038 Gabriel Alves</w:t>
            </w:r>
          </w:p>
        </w:tc>
        <w:tc>
          <w:tcPr>
            <w:tcW w:w="5522" w:type="dxa"/>
            <w:shd w:val="clear" w:color="auto" w:fill="auto"/>
          </w:tcPr>
          <w:p w:rsidR="00972335" w:rsidRPr="00711536" w:rsidRDefault="00D918E0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Stored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Procedures e controle de transação.</w:t>
            </w:r>
          </w:p>
        </w:tc>
      </w:tr>
      <w:tr w:rsidR="00972335" w:rsidRPr="00711536" w:rsidTr="00711536">
        <w:tc>
          <w:tcPr>
            <w:tcW w:w="2972" w:type="dxa"/>
            <w:shd w:val="clear" w:color="auto" w:fill="auto"/>
          </w:tcPr>
          <w:p w:rsidR="00972335" w:rsidRPr="00711536" w:rsidRDefault="001E2CD8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081190005 Giovanni Médici</w:t>
            </w:r>
          </w:p>
        </w:tc>
        <w:tc>
          <w:tcPr>
            <w:tcW w:w="5522" w:type="dxa"/>
            <w:shd w:val="clear" w:color="auto" w:fill="auto"/>
          </w:tcPr>
          <w:p w:rsidR="00972335" w:rsidRPr="00711536" w:rsidRDefault="00D918E0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Triggers</w:t>
            </w:r>
            <w:r w:rsidR="00344FD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72335" w:rsidRPr="00711536" w:rsidTr="00711536">
        <w:tc>
          <w:tcPr>
            <w:tcW w:w="2972" w:type="dxa"/>
            <w:shd w:val="clear" w:color="auto" w:fill="auto"/>
          </w:tcPr>
          <w:p w:rsidR="00972335" w:rsidRPr="00711536" w:rsidRDefault="001E2CD8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081190033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Kaio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Ramos</w:t>
            </w:r>
          </w:p>
        </w:tc>
        <w:tc>
          <w:tcPr>
            <w:tcW w:w="5522" w:type="dxa"/>
            <w:shd w:val="clear" w:color="auto" w:fill="auto"/>
          </w:tcPr>
          <w:p w:rsidR="00972335" w:rsidRPr="00711536" w:rsidRDefault="00344FD0" w:rsidP="0071153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Functions</w:t>
            </w:r>
            <w:proofErr w:type="spellEnd"/>
            <w:r w:rsidR="00DF754A">
              <w:rPr>
                <w:rFonts w:ascii="Calibri" w:hAnsi="Calibri" w:cs="Calibri"/>
                <w:sz w:val="22"/>
                <w:szCs w:val="22"/>
              </w:rPr>
              <w:t xml:space="preserve"> e Index</w:t>
            </w:r>
            <w:bookmarkStart w:id="1" w:name="_GoBack"/>
            <w:bookmarkEnd w:id="1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972335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11536">
        <w:rPr>
          <w:rFonts w:ascii="Calibri" w:hAnsi="Calibri" w:cs="Calibri"/>
          <w:b/>
          <w:sz w:val="22"/>
          <w:szCs w:val="22"/>
          <w:u w:val="single"/>
        </w:rPr>
        <w:t>Formas de Avaliação/Desenvolvimento do Trabalho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Serão avaliados, além dos pré-requisitos já mencionados anteriormente, os seguintes aspectos: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Organização do código;</w:t>
      </w:r>
    </w:p>
    <w:p w:rsidR="00972335" w:rsidRDefault="00972335" w:rsidP="00972335">
      <w:pPr>
        <w:numPr>
          <w:ilvl w:val="0"/>
          <w:numId w:val="4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Modelo de dados e instruções SQL.</w:t>
      </w:r>
    </w:p>
    <w:p w:rsidR="00341DFF" w:rsidRPr="00711536" w:rsidRDefault="00341DFF" w:rsidP="00972335">
      <w:pPr>
        <w:numPr>
          <w:ilvl w:val="0"/>
          <w:numId w:val="4"/>
        </w:numPr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Clareza nas instruções SQL</w:t>
      </w:r>
    </w:p>
    <w:p w:rsidR="00341DFF" w:rsidRDefault="00341DFF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Dúvidas deverão ser sanadas diretamente com os professores das disciplinas.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 w:rsidR="00972335" w:rsidRPr="00711536" w:rsidRDefault="00972335" w:rsidP="0097233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11536">
        <w:rPr>
          <w:rFonts w:ascii="Calibri" w:hAnsi="Calibri" w:cs="Calibri"/>
          <w:b/>
          <w:sz w:val="22"/>
          <w:szCs w:val="22"/>
          <w:u w:val="single"/>
        </w:rPr>
        <w:t>Trabalhos iguais serão anulados.</w:t>
      </w:r>
    </w:p>
    <w:p w:rsidR="00972335" w:rsidRPr="00711536" w:rsidRDefault="00972335" w:rsidP="00972335">
      <w:pPr>
        <w:jc w:val="both"/>
        <w:rPr>
          <w:rFonts w:ascii="Calibri" w:hAnsi="Calibri" w:cs="Calibri"/>
          <w:sz w:val="22"/>
          <w:szCs w:val="22"/>
        </w:rPr>
      </w:pPr>
    </w:p>
    <w:permEnd w:id="2107922941"/>
    <w:p w:rsidR="00972335" w:rsidRPr="00711536" w:rsidRDefault="00972335" w:rsidP="00D41F16">
      <w:pPr>
        <w:rPr>
          <w:rFonts w:ascii="Calibri" w:hAnsi="Calibri" w:cs="Calibri"/>
          <w:sz w:val="22"/>
          <w:szCs w:val="22"/>
        </w:rPr>
      </w:pPr>
    </w:p>
    <w:sectPr w:rsidR="00972335" w:rsidRPr="00711536" w:rsidSect="00994288">
      <w:footerReference w:type="even" r:id="rId14"/>
      <w:footerReference w:type="default" r:id="rId15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0B7" w:rsidRDefault="004040B7">
      <w:r>
        <w:separator/>
      </w:r>
    </w:p>
  </w:endnote>
  <w:endnote w:type="continuationSeparator" w:id="0">
    <w:p w:rsidR="004040B7" w:rsidRDefault="0040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288" w:rsidRPr="005B7DC7" w:rsidRDefault="00E256F9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" filled="f" stroked="f">
              <v:textbox>
                <w:txbxContent>
                  <w:p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>
          <wp:extent cx="6715760" cy="80772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7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0B7" w:rsidRDefault="004040B7">
      <w:r>
        <w:separator/>
      </w:r>
    </w:p>
  </w:footnote>
  <w:footnote w:type="continuationSeparator" w:id="0">
    <w:p w:rsidR="004040B7" w:rsidRDefault="00404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clip_image001"/>
      </v:shape>
    </w:pict>
  </w:numPicBullet>
  <w:numPicBullet w:numPicBulletId="1">
    <w:pict>
      <v:shape id="_x0000_i1030" type="#_x0000_t75" style="width:9.75pt;height:9.75pt" o:bullet="t">
        <v:imagedata r:id="rId2" o:title="clip_image001"/>
      </v:shape>
    </w:pict>
  </w:numPicBullet>
  <w:numPicBullet w:numPicBulletId="2">
    <w:pict>
      <v:shape id="_x0000_i1031" type="#_x0000_t75" style="width:15pt;height:16.5pt" o:bullet="t">
        <v:imagedata r:id="rId3" o:title="clip_image003"/>
      </v:shape>
    </w:pict>
  </w:numPicBullet>
  <w:abstractNum w:abstractNumId="0">
    <w:nsid w:val="047F20F8"/>
    <w:multiLevelType w:val="hybridMultilevel"/>
    <w:tmpl w:val="FBA44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13567"/>
    <w:multiLevelType w:val="hybridMultilevel"/>
    <w:tmpl w:val="EDD24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41437A"/>
    <w:multiLevelType w:val="hybridMultilevel"/>
    <w:tmpl w:val="78BEB470"/>
    <w:lvl w:ilvl="0" w:tplc="DCD2FB4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F11DA"/>
    <w:multiLevelType w:val="hybridMultilevel"/>
    <w:tmpl w:val="9B50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E17C1"/>
    <w:multiLevelType w:val="hybridMultilevel"/>
    <w:tmpl w:val="EE6C6284"/>
    <w:lvl w:ilvl="0" w:tplc="E26CC5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Jh7wM+q11auTCmssog7wXnOmbpfp5KDM06bRXX46Oj25p+9ItTJ7VsgVb0FJHBmO0iNHx4NoiEDe1Yipe0DEQ==" w:salt="pACpAtdE7/BkYmIcr072fg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7"/>
    <w:rsid w:val="000045CD"/>
    <w:rsid w:val="0000671D"/>
    <w:rsid w:val="0002576F"/>
    <w:rsid w:val="000307D7"/>
    <w:rsid w:val="00040F64"/>
    <w:rsid w:val="00050C8F"/>
    <w:rsid w:val="00077FA3"/>
    <w:rsid w:val="00080689"/>
    <w:rsid w:val="000864CB"/>
    <w:rsid w:val="000903B5"/>
    <w:rsid w:val="00097A99"/>
    <w:rsid w:val="000C6138"/>
    <w:rsid w:val="000D2900"/>
    <w:rsid w:val="000D6AF1"/>
    <w:rsid w:val="000E3C36"/>
    <w:rsid w:val="000E4312"/>
    <w:rsid w:val="000E48A9"/>
    <w:rsid w:val="000E5127"/>
    <w:rsid w:val="000E77FF"/>
    <w:rsid w:val="00100AB6"/>
    <w:rsid w:val="0012720E"/>
    <w:rsid w:val="00147D5C"/>
    <w:rsid w:val="00160295"/>
    <w:rsid w:val="00160E79"/>
    <w:rsid w:val="001867E1"/>
    <w:rsid w:val="001A4D94"/>
    <w:rsid w:val="001D76EA"/>
    <w:rsid w:val="001E2CD8"/>
    <w:rsid w:val="0020228C"/>
    <w:rsid w:val="00203947"/>
    <w:rsid w:val="00205686"/>
    <w:rsid w:val="00215B79"/>
    <w:rsid w:val="00221ADA"/>
    <w:rsid w:val="0023583D"/>
    <w:rsid w:val="00237636"/>
    <w:rsid w:val="00244CAE"/>
    <w:rsid w:val="00253587"/>
    <w:rsid w:val="0025392B"/>
    <w:rsid w:val="00257E24"/>
    <w:rsid w:val="00267597"/>
    <w:rsid w:val="00270664"/>
    <w:rsid w:val="00285AAF"/>
    <w:rsid w:val="00294374"/>
    <w:rsid w:val="002A363B"/>
    <w:rsid w:val="002D09D4"/>
    <w:rsid w:val="002D798A"/>
    <w:rsid w:val="002F7C67"/>
    <w:rsid w:val="00303763"/>
    <w:rsid w:val="0031519E"/>
    <w:rsid w:val="00333138"/>
    <w:rsid w:val="00341DFF"/>
    <w:rsid w:val="00344FD0"/>
    <w:rsid w:val="00362ADD"/>
    <w:rsid w:val="0037347D"/>
    <w:rsid w:val="00373C27"/>
    <w:rsid w:val="003769A7"/>
    <w:rsid w:val="00376E6D"/>
    <w:rsid w:val="0037765D"/>
    <w:rsid w:val="00395BAC"/>
    <w:rsid w:val="003976E3"/>
    <w:rsid w:val="003A14D4"/>
    <w:rsid w:val="003A19D9"/>
    <w:rsid w:val="003A4BA8"/>
    <w:rsid w:val="003C5CA6"/>
    <w:rsid w:val="003E339A"/>
    <w:rsid w:val="003E5726"/>
    <w:rsid w:val="00401592"/>
    <w:rsid w:val="004040B7"/>
    <w:rsid w:val="00424E02"/>
    <w:rsid w:val="00426A92"/>
    <w:rsid w:val="0043575B"/>
    <w:rsid w:val="00444CB1"/>
    <w:rsid w:val="00460FD9"/>
    <w:rsid w:val="00463F91"/>
    <w:rsid w:val="00464F53"/>
    <w:rsid w:val="004744AA"/>
    <w:rsid w:val="004756B0"/>
    <w:rsid w:val="00483B43"/>
    <w:rsid w:val="00485AA5"/>
    <w:rsid w:val="004A0FC4"/>
    <w:rsid w:val="004A65C0"/>
    <w:rsid w:val="004C36DA"/>
    <w:rsid w:val="004C73A3"/>
    <w:rsid w:val="004D0CE2"/>
    <w:rsid w:val="004D1C95"/>
    <w:rsid w:val="004F0C31"/>
    <w:rsid w:val="004F25DE"/>
    <w:rsid w:val="004F6520"/>
    <w:rsid w:val="00502875"/>
    <w:rsid w:val="00526927"/>
    <w:rsid w:val="00533698"/>
    <w:rsid w:val="00535853"/>
    <w:rsid w:val="005559A3"/>
    <w:rsid w:val="00557894"/>
    <w:rsid w:val="0056385D"/>
    <w:rsid w:val="00572439"/>
    <w:rsid w:val="00577067"/>
    <w:rsid w:val="00580114"/>
    <w:rsid w:val="00591342"/>
    <w:rsid w:val="005B1AEF"/>
    <w:rsid w:val="005B2EFC"/>
    <w:rsid w:val="005B3856"/>
    <w:rsid w:val="005B5338"/>
    <w:rsid w:val="005B573D"/>
    <w:rsid w:val="005C0A0A"/>
    <w:rsid w:val="005E1A8A"/>
    <w:rsid w:val="006001AA"/>
    <w:rsid w:val="00603719"/>
    <w:rsid w:val="0061490C"/>
    <w:rsid w:val="006318FF"/>
    <w:rsid w:val="00642133"/>
    <w:rsid w:val="0064707C"/>
    <w:rsid w:val="006644E3"/>
    <w:rsid w:val="006A1976"/>
    <w:rsid w:val="006A239F"/>
    <w:rsid w:val="006A3804"/>
    <w:rsid w:val="006C59DE"/>
    <w:rsid w:val="006C6833"/>
    <w:rsid w:val="00711536"/>
    <w:rsid w:val="007216DE"/>
    <w:rsid w:val="00721A10"/>
    <w:rsid w:val="00733113"/>
    <w:rsid w:val="0078039F"/>
    <w:rsid w:val="007C137A"/>
    <w:rsid w:val="007C2668"/>
    <w:rsid w:val="007C65A8"/>
    <w:rsid w:val="007C7842"/>
    <w:rsid w:val="007D11CD"/>
    <w:rsid w:val="007D41CB"/>
    <w:rsid w:val="007E5E1B"/>
    <w:rsid w:val="007F1DF6"/>
    <w:rsid w:val="007F45EB"/>
    <w:rsid w:val="007F4CD1"/>
    <w:rsid w:val="00811FA8"/>
    <w:rsid w:val="008138C3"/>
    <w:rsid w:val="00813D72"/>
    <w:rsid w:val="00823C7B"/>
    <w:rsid w:val="00860A4B"/>
    <w:rsid w:val="00871BE8"/>
    <w:rsid w:val="00872CE5"/>
    <w:rsid w:val="008755B5"/>
    <w:rsid w:val="00890AC4"/>
    <w:rsid w:val="00892339"/>
    <w:rsid w:val="008964B6"/>
    <w:rsid w:val="008A2C9D"/>
    <w:rsid w:val="008B1D51"/>
    <w:rsid w:val="008C4F9E"/>
    <w:rsid w:val="008F55D8"/>
    <w:rsid w:val="00903A9F"/>
    <w:rsid w:val="00907B5A"/>
    <w:rsid w:val="009173B3"/>
    <w:rsid w:val="00937609"/>
    <w:rsid w:val="00937BBE"/>
    <w:rsid w:val="00951171"/>
    <w:rsid w:val="00953FF3"/>
    <w:rsid w:val="00966A99"/>
    <w:rsid w:val="00967D7B"/>
    <w:rsid w:val="00972335"/>
    <w:rsid w:val="009755E9"/>
    <w:rsid w:val="00994288"/>
    <w:rsid w:val="009B2C3F"/>
    <w:rsid w:val="009C2889"/>
    <w:rsid w:val="009C4453"/>
    <w:rsid w:val="009C7F7F"/>
    <w:rsid w:val="009D0D5D"/>
    <w:rsid w:val="009D6D87"/>
    <w:rsid w:val="009E2A59"/>
    <w:rsid w:val="009E3F71"/>
    <w:rsid w:val="009F026F"/>
    <w:rsid w:val="009F1261"/>
    <w:rsid w:val="009F4B6D"/>
    <w:rsid w:val="00A01BAD"/>
    <w:rsid w:val="00A13786"/>
    <w:rsid w:val="00A15E50"/>
    <w:rsid w:val="00A33D11"/>
    <w:rsid w:val="00A3794E"/>
    <w:rsid w:val="00A4363F"/>
    <w:rsid w:val="00A66089"/>
    <w:rsid w:val="00A66194"/>
    <w:rsid w:val="00A66A07"/>
    <w:rsid w:val="00A7658A"/>
    <w:rsid w:val="00AB11CC"/>
    <w:rsid w:val="00AB78CA"/>
    <w:rsid w:val="00AC461F"/>
    <w:rsid w:val="00AC48A8"/>
    <w:rsid w:val="00AC7853"/>
    <w:rsid w:val="00AD0EAC"/>
    <w:rsid w:val="00AE6874"/>
    <w:rsid w:val="00B01194"/>
    <w:rsid w:val="00B04C12"/>
    <w:rsid w:val="00B0607A"/>
    <w:rsid w:val="00B23449"/>
    <w:rsid w:val="00B33433"/>
    <w:rsid w:val="00B378B6"/>
    <w:rsid w:val="00B61A27"/>
    <w:rsid w:val="00B66331"/>
    <w:rsid w:val="00B91124"/>
    <w:rsid w:val="00B95A8E"/>
    <w:rsid w:val="00BC04D9"/>
    <w:rsid w:val="00BC7F8C"/>
    <w:rsid w:val="00BD61F1"/>
    <w:rsid w:val="00BE0883"/>
    <w:rsid w:val="00C16FEA"/>
    <w:rsid w:val="00C17AE4"/>
    <w:rsid w:val="00C17D32"/>
    <w:rsid w:val="00C23BFE"/>
    <w:rsid w:val="00C41DB0"/>
    <w:rsid w:val="00C575DF"/>
    <w:rsid w:val="00C57D7E"/>
    <w:rsid w:val="00C606ED"/>
    <w:rsid w:val="00C91A88"/>
    <w:rsid w:val="00C97868"/>
    <w:rsid w:val="00CB26AA"/>
    <w:rsid w:val="00CC1477"/>
    <w:rsid w:val="00CD0C26"/>
    <w:rsid w:val="00CD0E68"/>
    <w:rsid w:val="00CE1431"/>
    <w:rsid w:val="00CF7272"/>
    <w:rsid w:val="00D02031"/>
    <w:rsid w:val="00D03950"/>
    <w:rsid w:val="00D04AE0"/>
    <w:rsid w:val="00D07C46"/>
    <w:rsid w:val="00D103AE"/>
    <w:rsid w:val="00D155A7"/>
    <w:rsid w:val="00D3510D"/>
    <w:rsid w:val="00D41F16"/>
    <w:rsid w:val="00D439DF"/>
    <w:rsid w:val="00D4664D"/>
    <w:rsid w:val="00D522B9"/>
    <w:rsid w:val="00D56567"/>
    <w:rsid w:val="00D77C54"/>
    <w:rsid w:val="00D918E0"/>
    <w:rsid w:val="00D92CAA"/>
    <w:rsid w:val="00DA6860"/>
    <w:rsid w:val="00DB17F6"/>
    <w:rsid w:val="00DB4A43"/>
    <w:rsid w:val="00DD2B61"/>
    <w:rsid w:val="00DE22B5"/>
    <w:rsid w:val="00DF1F96"/>
    <w:rsid w:val="00DF4CB8"/>
    <w:rsid w:val="00DF754A"/>
    <w:rsid w:val="00E127F5"/>
    <w:rsid w:val="00E256F9"/>
    <w:rsid w:val="00E33596"/>
    <w:rsid w:val="00E410FA"/>
    <w:rsid w:val="00E72AE0"/>
    <w:rsid w:val="00E745DD"/>
    <w:rsid w:val="00E83F32"/>
    <w:rsid w:val="00E97C3F"/>
    <w:rsid w:val="00EB502A"/>
    <w:rsid w:val="00ED7A9D"/>
    <w:rsid w:val="00EE1BD6"/>
    <w:rsid w:val="00F07BC2"/>
    <w:rsid w:val="00F12880"/>
    <w:rsid w:val="00F51365"/>
    <w:rsid w:val="00F535AA"/>
    <w:rsid w:val="00F651BE"/>
    <w:rsid w:val="00F7234A"/>
    <w:rsid w:val="00F86046"/>
    <w:rsid w:val="00F90B3D"/>
    <w:rsid w:val="00F91477"/>
    <w:rsid w:val="00F977B9"/>
    <w:rsid w:val="00FA47C0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23E7D5-17C4-4886-960C-3575C832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uiPriority w:val="39"/>
    <w:rsid w:val="00664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73C27"/>
    <w:pPr>
      <w:spacing w:after="160" w:line="259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972335"/>
    <w:rPr>
      <w:color w:val="0000FF"/>
      <w:u w:val="single"/>
    </w:rPr>
  </w:style>
  <w:style w:type="character" w:customStyle="1" w:styleId="MenoPendente">
    <w:name w:val="Menção Pendente"/>
    <w:uiPriority w:val="99"/>
    <w:semiHidden/>
    <w:unhideWhenUsed/>
    <w:rsid w:val="00D522B9"/>
    <w:rPr>
      <w:color w:val="605E5C"/>
      <w:shd w:val="clear" w:color="auto" w:fill="E1DFDD"/>
    </w:rPr>
  </w:style>
  <w:style w:type="character" w:styleId="HiperlinkVisitado">
    <w:name w:val="FollowedHyperlink"/>
    <w:rsid w:val="006C59D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>
      <Value>631</Value>
    </Procedimento_x0020_Relacionado>
    <_ip_UnifiedCompliancePolicyUIAction xmlns="http://schemas.microsoft.com/sharepoint/v3" xsi:nil="true"/>
    <sTATUS xmlns="ce03834f-a579-4ecb-b47e-e136bae11e47">Ativo</sTATUS>
    <Processo xmlns="ce03834f-a579-4ecb-b47e-e136bae11e47">55</Processo>
    <C_x00f3_digo xmlns="ce03834f-a579-4ecb-b47e-e136bae11e47">FSA - FTT11</C_x00f3_digo>
    <_ip_UnifiedCompliancePolicyProperties xmlns="http://schemas.microsoft.com/sharepoint/v3" xsi:nil="true"/>
    <Revis_x00e3_o xmlns="ce03834f-a579-4ecb-b47e-e136bae11e47">4</Revis_x00e3_o>
    <Diretoria_x0020_Respons_x00e1_vel xmlns="ce03834f-a579-4ecb-b47e-e136bae11e47">2</Diretoria_x0020_Respons_x00e1_ve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B39EA-2AD0-417F-BA94-70EA9E91CE76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F05B56D-A911-444D-93A7-B9CA4735A1C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1B3877B-836F-4F20-B39C-9C5942B72B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E07EC-104F-4A0E-8F51-BFA3AB0C5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</Template>
  <TotalTime>162</TotalTime>
  <Pages>3</Pages>
  <Words>915</Words>
  <Characters>4943</Characters>
  <Application>Microsoft Office Word</Application>
  <DocSecurity>8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FTT</vt:lpstr>
    </vt:vector>
  </TitlesOfParts>
  <Company>Colégio Termomecanica</Company>
  <LinksUpToDate>false</LinksUpToDate>
  <CharactersWithSpaces>5847</CharactersWithSpaces>
  <SharedDoc>false</SharedDoc>
  <HLinks>
    <vt:vector size="12" baseType="variant"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https://www.smarterasp.net/</vt:lpwstr>
      </vt:variant>
      <vt:variant>
        <vt:lpwstr/>
      </vt:variant>
      <vt:variant>
        <vt:i4>131120</vt:i4>
      </vt:variant>
      <vt:variant>
        <vt:i4>6</vt:i4>
      </vt:variant>
      <vt:variant>
        <vt:i4>0</vt:i4>
      </vt:variant>
      <vt:variant>
        <vt:i4>5</vt:i4>
      </vt:variant>
      <vt:variant>
        <vt:lpwstr>http://www.macoratti.net/20/02/aspc_pagina1.htm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FTT</dc:title>
  <dc:subject/>
  <dc:creator>Fundação "Salvador Arena"</dc:creator>
  <cp:keywords/>
  <dc:description/>
  <cp:lastModifiedBy>Conta da Microsoft</cp:lastModifiedBy>
  <cp:revision>6</cp:revision>
  <cp:lastPrinted>2006-05-11T19:45:00Z</cp:lastPrinted>
  <dcterms:created xsi:type="dcterms:W3CDTF">2021-05-28T23:03:00Z</dcterms:created>
  <dcterms:modified xsi:type="dcterms:W3CDTF">2021-05-31T22:22:00Z</dcterms:modified>
</cp:coreProperties>
</file>